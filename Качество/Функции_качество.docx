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C4" w:rsidRPr="006514C4" w:rsidRDefault="006514C4" w:rsidP="006514C4">
      <w:bookmarkStart w:id="0" w:name="_GoBack"/>
      <w:bookmarkEnd w:id="0"/>
      <w:r>
        <w:t>1)</w:t>
      </w:r>
      <w:r w:rsidRPr="006514C4">
        <w:t>Просмотреть список всех изготовленных изделий в партии</w:t>
      </w:r>
    </w:p>
    <w:p w:rsidR="006514C4" w:rsidRPr="006514C4" w:rsidRDefault="006514C4" w:rsidP="006514C4">
      <w:pPr>
        <w:pStyle w:val="a3"/>
      </w:pPr>
      <w:r w:rsidRPr="006514C4">
        <w:t>а</w:t>
      </w:r>
      <w:proofErr w:type="gramStart"/>
      <w:r w:rsidRPr="006514C4">
        <w:t>)в</w:t>
      </w:r>
      <w:proofErr w:type="gramEnd"/>
      <w:r w:rsidRPr="006514C4">
        <w:t xml:space="preserve">едение </w:t>
      </w:r>
      <w:proofErr w:type="spellStart"/>
      <w:r w:rsidRPr="006514C4">
        <w:t>учетности</w:t>
      </w:r>
      <w:proofErr w:type="spellEnd"/>
      <w:r w:rsidRPr="006514C4">
        <w:t xml:space="preserve"> партий</w:t>
      </w:r>
    </w:p>
    <w:p w:rsidR="006514C4" w:rsidRPr="006514C4" w:rsidRDefault="006514C4" w:rsidP="006514C4">
      <w:pPr>
        <w:pStyle w:val="a3"/>
      </w:pPr>
      <w:r w:rsidRPr="006514C4">
        <w:t>б</w:t>
      </w:r>
      <w:proofErr w:type="gramStart"/>
      <w:r w:rsidRPr="006514C4">
        <w:t xml:space="preserve">)-//- </w:t>
      </w:r>
      <w:proofErr w:type="gramEnd"/>
      <w:r w:rsidRPr="006514C4">
        <w:t>изделий</w:t>
      </w:r>
    </w:p>
    <w:p w:rsidR="006514C4" w:rsidRPr="006514C4" w:rsidRDefault="006514C4" w:rsidP="006514C4">
      <w:r>
        <w:t>2)</w:t>
      </w:r>
      <w:r w:rsidRPr="006514C4">
        <w:t xml:space="preserve">Просмотр  и подсчет списка бракованных изделий </w:t>
      </w:r>
    </w:p>
    <w:p w:rsidR="006514C4" w:rsidRPr="006514C4" w:rsidRDefault="006514C4" w:rsidP="006514C4">
      <w:pPr>
        <w:pStyle w:val="a3"/>
      </w:pPr>
      <w:r w:rsidRPr="006514C4">
        <w:t>а) из-за нарушения технологии производства</w:t>
      </w:r>
    </w:p>
    <w:p w:rsidR="006514C4" w:rsidRPr="006514C4" w:rsidRDefault="006514C4" w:rsidP="006514C4">
      <w:pPr>
        <w:pStyle w:val="a3"/>
      </w:pPr>
      <w:r w:rsidRPr="006514C4">
        <w:t xml:space="preserve"> </w:t>
      </w:r>
      <w:r w:rsidRPr="006514C4">
        <w:tab/>
        <w:t>1)из-за оборудования</w:t>
      </w:r>
    </w:p>
    <w:p w:rsidR="006514C4" w:rsidRPr="006514C4" w:rsidRDefault="006514C4" w:rsidP="006514C4">
      <w:pPr>
        <w:pStyle w:val="a3"/>
        <w:ind w:firstLine="696"/>
      </w:pPr>
      <w:r w:rsidRPr="006514C4">
        <w:t>2)из-за изготовителя</w:t>
      </w:r>
    </w:p>
    <w:p w:rsidR="006514C4" w:rsidRPr="006514C4" w:rsidRDefault="006514C4" w:rsidP="006514C4">
      <w:pPr>
        <w:pStyle w:val="a3"/>
      </w:pPr>
      <w:r w:rsidRPr="006514C4">
        <w:t>б) из-за некачественных материалов</w:t>
      </w:r>
    </w:p>
    <w:p w:rsidR="006514C4" w:rsidRPr="006514C4" w:rsidRDefault="006514C4" w:rsidP="006514C4">
      <w:r>
        <w:t>3)</w:t>
      </w:r>
      <w:r w:rsidRPr="006514C4">
        <w:t xml:space="preserve">Просмотр списка причин </w:t>
      </w:r>
      <w:proofErr w:type="gramStart"/>
      <w:r w:rsidRPr="006514C4">
        <w:t>брака изделий</w:t>
      </w:r>
      <w:proofErr w:type="gramEnd"/>
    </w:p>
    <w:p w:rsidR="006514C4" w:rsidRPr="006514C4" w:rsidRDefault="006514C4" w:rsidP="006514C4">
      <w:r>
        <w:t>4)</w:t>
      </w:r>
      <w:r w:rsidRPr="006514C4">
        <w:t>Определение часто встречающихся причин брака</w:t>
      </w:r>
    </w:p>
    <w:p w:rsidR="006514C4" w:rsidRPr="006514C4" w:rsidRDefault="006514C4" w:rsidP="006514C4">
      <w:r>
        <w:t>5)Получение/формирование</w:t>
      </w:r>
      <w:r w:rsidRPr="006514C4">
        <w:t xml:space="preserve"> рекомендации по устранению причин </w:t>
      </w:r>
      <w:proofErr w:type="gramStart"/>
      <w:r w:rsidRPr="006514C4">
        <w:t>брака изделий</w:t>
      </w:r>
      <w:proofErr w:type="gramEnd"/>
    </w:p>
    <w:p w:rsidR="006514C4" w:rsidRPr="006514C4" w:rsidRDefault="006514C4" w:rsidP="006514C4">
      <w:pPr>
        <w:rPr>
          <w:b/>
        </w:rPr>
      </w:pPr>
    </w:p>
    <w:sectPr w:rsidR="006514C4" w:rsidRPr="00651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7DBE"/>
    <w:multiLevelType w:val="hybridMultilevel"/>
    <w:tmpl w:val="85B4D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46B"/>
    <w:rsid w:val="004F2ED0"/>
    <w:rsid w:val="00504D55"/>
    <w:rsid w:val="006514C4"/>
    <w:rsid w:val="006F5DF3"/>
    <w:rsid w:val="00C50C0F"/>
    <w:rsid w:val="00D1752C"/>
    <w:rsid w:val="00EB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C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of Dk13</dc:creator>
  <cp:lastModifiedBy>Дмитрий</cp:lastModifiedBy>
  <cp:revision>2</cp:revision>
  <dcterms:created xsi:type="dcterms:W3CDTF">2014-02-01T17:16:00Z</dcterms:created>
  <dcterms:modified xsi:type="dcterms:W3CDTF">2014-02-01T17:16:00Z</dcterms:modified>
</cp:coreProperties>
</file>