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DFC" w:rsidRDefault="006B5DFC" w:rsidP="006B5DFC">
      <w:r>
        <w:t>Функции отдела маркетинга:</w:t>
      </w:r>
    </w:p>
    <w:p w:rsidR="005A544B" w:rsidRDefault="005A544B" w:rsidP="006B5DFC">
      <w:r>
        <w:t>Функции 1-ой очереди:</w:t>
      </w:r>
    </w:p>
    <w:p w:rsidR="005A544B" w:rsidRPr="005A544B" w:rsidRDefault="005A544B" w:rsidP="005A544B">
      <w:pPr>
        <w:pStyle w:val="a3"/>
        <w:numPr>
          <w:ilvl w:val="0"/>
          <w:numId w:val="2"/>
        </w:numPr>
        <w:spacing w:after="0"/>
      </w:pPr>
      <w:r>
        <w:t>У</w:t>
      </w:r>
      <w:r w:rsidRPr="005A544B">
        <w:t>правление товарными изделиями (подфункция «формирование портфеля заказов», включает в себя планирование, учет, анализ, регулирование);</w:t>
      </w:r>
    </w:p>
    <w:p w:rsidR="005A544B" w:rsidRPr="005A544B" w:rsidRDefault="005A544B" w:rsidP="005A544B">
      <w:pPr>
        <w:pStyle w:val="a3"/>
        <w:numPr>
          <w:ilvl w:val="0"/>
          <w:numId w:val="2"/>
        </w:numPr>
        <w:spacing w:after="0"/>
      </w:pPr>
      <w:r>
        <w:t>Ц</w:t>
      </w:r>
      <w:r w:rsidRPr="005A544B">
        <w:t>енообразование (подфункция расчет только плановой себестоимости);</w:t>
      </w:r>
    </w:p>
    <w:p w:rsidR="005A544B" w:rsidRDefault="005A544B" w:rsidP="006B5DFC">
      <w:pPr>
        <w:pStyle w:val="a3"/>
        <w:numPr>
          <w:ilvl w:val="0"/>
          <w:numId w:val="2"/>
        </w:numPr>
        <w:spacing w:after="0"/>
      </w:pPr>
      <w:r>
        <w:t>Внутренняя функция  - реализация симплекс-метода.</w:t>
      </w:r>
    </w:p>
    <w:p w:rsidR="005A544B" w:rsidRDefault="005A544B" w:rsidP="005A544B">
      <w:pPr>
        <w:pStyle w:val="a3"/>
        <w:spacing w:after="0"/>
      </w:pPr>
      <w:bookmarkStart w:id="0" w:name="_GoBack"/>
      <w:bookmarkEnd w:id="0"/>
    </w:p>
    <w:p w:rsidR="005A544B" w:rsidRDefault="005A544B" w:rsidP="005A544B">
      <w:pPr>
        <w:spacing w:after="0"/>
      </w:pPr>
      <w:r>
        <w:t>Функции 2-ой очереди:</w:t>
      </w:r>
    </w:p>
    <w:p w:rsidR="005A544B" w:rsidRDefault="005A544B" w:rsidP="005A544B">
      <w:pPr>
        <w:spacing w:after="0"/>
      </w:pPr>
    </w:p>
    <w:p w:rsidR="005A544B" w:rsidRPr="005A544B" w:rsidRDefault="005A544B" w:rsidP="005A544B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A544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ценообразование (подфункция  учет фактической себестоимости, анализ, регулирование);</w:t>
      </w:r>
    </w:p>
    <w:p w:rsidR="00000000" w:rsidRPr="005A544B" w:rsidRDefault="005A544B" w:rsidP="005A544B">
      <w:pPr>
        <w:numPr>
          <w:ilvl w:val="0"/>
          <w:numId w:val="6"/>
        </w:numPr>
        <w:shd w:val="clear" w:color="auto" w:fill="FFFFFF"/>
        <w:spacing w:before="100" w:beforeAutospacing="1" w:after="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A544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 что-то ещё.</w:t>
      </w:r>
    </w:p>
    <w:p w:rsidR="006B5DFC" w:rsidRPr="006B5DFC" w:rsidRDefault="006B5DFC" w:rsidP="006B5DFC">
      <w:pPr>
        <w:shd w:val="clear" w:color="auto" w:fill="FFFFFF"/>
        <w:spacing w:before="100" w:beforeAutospacing="1" w:after="0" w:line="288" w:lineRule="atLeast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6B5DFC" w:rsidRPr="006B5DFC" w:rsidRDefault="006B5DFC" w:rsidP="006B5DFC"/>
    <w:p w:rsidR="00DF0EAD" w:rsidRDefault="00DF0EAD"/>
    <w:sectPr w:rsidR="00DF0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E2768"/>
    <w:multiLevelType w:val="hybridMultilevel"/>
    <w:tmpl w:val="137A9456"/>
    <w:lvl w:ilvl="0" w:tplc="2332836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B6EF6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80FF1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0E65F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18490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BC840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CE2F1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2DD9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70032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31F7143"/>
    <w:multiLevelType w:val="multilevel"/>
    <w:tmpl w:val="C514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EE61097"/>
    <w:multiLevelType w:val="hybridMultilevel"/>
    <w:tmpl w:val="604E2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9F0B9E"/>
    <w:multiLevelType w:val="multilevel"/>
    <w:tmpl w:val="A3B4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8940E27"/>
    <w:multiLevelType w:val="hybridMultilevel"/>
    <w:tmpl w:val="49A22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156339"/>
    <w:multiLevelType w:val="hybridMultilevel"/>
    <w:tmpl w:val="A0185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700D49"/>
    <w:multiLevelType w:val="hybridMultilevel"/>
    <w:tmpl w:val="AC0CD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DFC"/>
    <w:rsid w:val="005A544B"/>
    <w:rsid w:val="006B5DFC"/>
    <w:rsid w:val="00DF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D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80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CafIT, ISUCT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 Dk13</dc:creator>
  <cp:keywords/>
  <dc:description/>
  <cp:lastModifiedBy>User of Dk13</cp:lastModifiedBy>
  <cp:revision>2</cp:revision>
  <dcterms:created xsi:type="dcterms:W3CDTF">2014-02-03T05:22:00Z</dcterms:created>
  <dcterms:modified xsi:type="dcterms:W3CDTF">2014-02-11T08:30:00Z</dcterms:modified>
</cp:coreProperties>
</file>